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C761" w14:textId="77777777" w:rsidR="00AD5898" w:rsidRDefault="00AD589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055BD3F" wp14:editId="12FEADF2">
                <wp:simplePos x="0" y="0"/>
                <wp:positionH relativeFrom="page">
                  <wp:posOffset>0</wp:posOffset>
                </wp:positionH>
                <wp:positionV relativeFrom="paragraph">
                  <wp:posOffset>-539750</wp:posOffset>
                </wp:positionV>
                <wp:extent cx="3272589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589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485593F8" id="Group 8" o:spid="_x0000_s1026" alt="decorative elements&#10;" style="position:absolute;margin-left:0;margin-top:-42.5pt;width:257.7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647A4B" w14:paraId="377564DA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4956B32C" w14:textId="77777777" w:rsidR="00647A4B" w:rsidRDefault="003911FB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00498416" wp14:editId="36C4A777">
                      <wp:extent cx="1810385" cy="1810385"/>
                      <wp:effectExtent l="0" t="0" r="18415" b="18415"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31CC565" id="Oval 1" o:spid="_x0000_s1026" style="width:142.55pt;height:1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" strokecolor="#071921 [1604]" strokeweight="1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62" w:type="dxa"/>
            <w:vMerge w:val="restart"/>
          </w:tcPr>
          <w:p w14:paraId="1E247E25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79081F24" w14:textId="345C178A" w:rsidR="00647A4B" w:rsidRPr="00590471" w:rsidRDefault="00C812E7" w:rsidP="00222466">
            <w:pPr>
              <w:pStyle w:val="Title"/>
            </w:pPr>
            <w:r>
              <w:t>Waqas</w:t>
            </w:r>
            <w:r w:rsidR="00647A4B">
              <w:t xml:space="preserve"> </w:t>
            </w:r>
            <w:r>
              <w:t>Tahir</w:t>
            </w:r>
          </w:p>
          <w:p w14:paraId="479F8FC7" w14:textId="77777777" w:rsidR="00647A4B" w:rsidRDefault="00647A4B" w:rsidP="00C4452C">
            <w:pPr>
              <w:pStyle w:val="Heading1"/>
            </w:pPr>
            <w:r w:rsidRPr="000F7D04">
              <w:t>Experience</w:t>
            </w:r>
          </w:p>
          <w:p w14:paraId="0B54B035" w14:textId="5F777FFF" w:rsidR="009244E2" w:rsidRDefault="00D9042E" w:rsidP="000F7D04">
            <w:r>
              <w:t xml:space="preserve">Since I have never worked in a company, I don’t have any experiences </w:t>
            </w:r>
            <w:r w:rsidR="005F3579">
              <w:t xml:space="preserve">but </w:t>
            </w:r>
            <w:r w:rsidR="008C6BF2">
              <w:t xml:space="preserve">I have developed </w:t>
            </w:r>
            <w:r w:rsidR="008D5984">
              <w:t xml:space="preserve">apps </w:t>
            </w:r>
            <w:r w:rsidR="009244E2">
              <w:t>on my own</w:t>
            </w:r>
            <w:r w:rsidR="005F3579">
              <w:t xml:space="preserve"> that are a</w:t>
            </w:r>
            <w:r w:rsidR="009244E2">
              <w:t>vailable at Play Store.</w:t>
            </w:r>
          </w:p>
          <w:p w14:paraId="333C9B8F" w14:textId="326A29F7" w:rsidR="009244E2" w:rsidRDefault="00E15EE6" w:rsidP="00E15EE6">
            <w:pPr>
              <w:pStyle w:val="ListParagraph"/>
              <w:numPr>
                <w:ilvl w:val="0"/>
                <w:numId w:val="10"/>
              </w:numPr>
            </w:pPr>
            <w:r w:rsidRPr="0027598C">
              <w:rPr>
                <w:b/>
                <w:bCs/>
              </w:rPr>
              <w:t>Timeline</w:t>
            </w:r>
            <w:r>
              <w:t xml:space="preserve"> </w:t>
            </w:r>
            <w:r w:rsidRPr="0027598C">
              <w:rPr>
                <w:i/>
                <w:iCs/>
              </w:rPr>
              <w:t>(Notes, Mind Maps, Reminders, Drawings</w:t>
            </w:r>
            <w:r w:rsidR="000F56A6" w:rsidRPr="0027598C">
              <w:rPr>
                <w:i/>
                <w:iCs/>
              </w:rPr>
              <w:t xml:space="preserve"> App</w:t>
            </w:r>
            <w:r w:rsidRPr="0027598C">
              <w:rPr>
                <w:i/>
                <w:iCs/>
              </w:rPr>
              <w:t>)</w:t>
            </w:r>
          </w:p>
          <w:p w14:paraId="6383C368" w14:textId="73B3ED21" w:rsidR="000924F2" w:rsidRPr="00154909" w:rsidRDefault="000924F2" w:rsidP="00E15EE6">
            <w:pPr>
              <w:pStyle w:val="ListParagraph"/>
              <w:numPr>
                <w:ilvl w:val="0"/>
                <w:numId w:val="10"/>
              </w:numPr>
            </w:pPr>
            <w:r w:rsidRPr="0027598C">
              <w:rPr>
                <w:b/>
                <w:bCs/>
              </w:rPr>
              <w:t>Mehndi Designs 2022</w:t>
            </w:r>
            <w:r>
              <w:t xml:space="preserve"> </w:t>
            </w:r>
            <w:r w:rsidRPr="0027598C">
              <w:rPr>
                <w:i/>
                <w:iCs/>
              </w:rPr>
              <w:t>(</w:t>
            </w:r>
            <w:r w:rsidR="004C18B4" w:rsidRPr="0027598C">
              <w:rPr>
                <w:i/>
                <w:iCs/>
              </w:rPr>
              <w:t xml:space="preserve">User </w:t>
            </w:r>
            <w:r w:rsidR="000F56A6" w:rsidRPr="0027598C">
              <w:rPr>
                <w:i/>
                <w:iCs/>
              </w:rPr>
              <w:t>submitted mehndi</w:t>
            </w:r>
            <w:r w:rsidR="004E2561" w:rsidRPr="0027598C">
              <w:rPr>
                <w:i/>
                <w:iCs/>
              </w:rPr>
              <w:t xml:space="preserve"> designs</w:t>
            </w:r>
            <w:r w:rsidR="002D6C09">
              <w:rPr>
                <w:i/>
                <w:iCs/>
              </w:rPr>
              <w:t xml:space="preserve">, </w:t>
            </w:r>
            <w:r w:rsidR="004E2561" w:rsidRPr="0027598C">
              <w:rPr>
                <w:i/>
                <w:iCs/>
              </w:rPr>
              <w:t>photos</w:t>
            </w:r>
            <w:r w:rsidR="00181983">
              <w:rPr>
                <w:i/>
                <w:iCs/>
              </w:rPr>
              <w:t xml:space="preserve"> and</w:t>
            </w:r>
            <w:r w:rsidR="004E2561" w:rsidRPr="0027598C">
              <w:rPr>
                <w:i/>
                <w:iCs/>
              </w:rPr>
              <w:t xml:space="preserve"> art </w:t>
            </w:r>
            <w:r w:rsidR="00181983">
              <w:rPr>
                <w:i/>
                <w:iCs/>
              </w:rPr>
              <w:t>is</w:t>
            </w:r>
            <w:r w:rsidR="004E2561" w:rsidRPr="0027598C">
              <w:rPr>
                <w:i/>
                <w:iCs/>
              </w:rPr>
              <w:t xml:space="preserve"> categorized and collected)</w:t>
            </w:r>
          </w:p>
          <w:p w14:paraId="2BCDFE56" w14:textId="4DE3BE2B" w:rsidR="00154909" w:rsidRPr="005B2CAC" w:rsidRDefault="0010341E" w:rsidP="00E15EE6">
            <w:pPr>
              <w:pStyle w:val="ListParagraph"/>
              <w:numPr>
                <w:ilvl w:val="0"/>
                <w:numId w:val="10"/>
              </w:numPr>
            </w:pPr>
            <w:r>
              <w:t>M</w:t>
            </w:r>
            <w:r w:rsidR="00154909" w:rsidRPr="005B2CAC">
              <w:t xml:space="preserve">any more that aren’t available on play store </w:t>
            </w:r>
            <w:r w:rsidR="00154909" w:rsidRPr="005B2CAC">
              <w:rPr>
                <w:i/>
                <w:iCs/>
              </w:rPr>
              <w:t xml:space="preserve">(Simple Trivia and just </w:t>
            </w:r>
            <w:r w:rsidR="00190D9C">
              <w:rPr>
                <w:i/>
                <w:iCs/>
              </w:rPr>
              <w:t xml:space="preserve">some </w:t>
            </w:r>
            <w:r w:rsidR="00154909" w:rsidRPr="005B2CAC">
              <w:rPr>
                <w:i/>
                <w:iCs/>
              </w:rPr>
              <w:t>simple apps</w:t>
            </w:r>
            <w:r w:rsidR="005B2CAC" w:rsidRPr="005B2CAC">
              <w:rPr>
                <w:i/>
                <w:iCs/>
              </w:rPr>
              <w:t>)</w:t>
            </w:r>
          </w:p>
          <w:p w14:paraId="25615FCE" w14:textId="7F780A8D" w:rsidR="007C7A75" w:rsidRDefault="007C7A75" w:rsidP="007C7A75">
            <w:r>
              <w:t>I have also developed apps as a freelancer on Fiverr.</w:t>
            </w:r>
          </w:p>
          <w:p w14:paraId="32921858" w14:textId="6D71BE10" w:rsidR="007C7A75" w:rsidRPr="006B2FA0" w:rsidRDefault="00A27A57" w:rsidP="007C7A75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A27A57">
              <w:rPr>
                <w:b/>
                <w:bCs/>
              </w:rPr>
              <w:t>Family Location</w:t>
            </w:r>
            <w:r>
              <w:rPr>
                <w:b/>
                <w:bCs/>
              </w:rPr>
              <w:t xml:space="preserve"> </w:t>
            </w:r>
            <w:r w:rsidRPr="006B2FA0">
              <w:rPr>
                <w:i/>
                <w:iCs/>
              </w:rPr>
              <w:t>(location of family membe</w:t>
            </w:r>
            <w:r w:rsidR="006B2FA0" w:rsidRPr="006B2FA0">
              <w:rPr>
                <w:i/>
                <w:iCs/>
              </w:rPr>
              <w:t>rs is shared with family)</w:t>
            </w:r>
          </w:p>
          <w:p w14:paraId="5FDF83E9" w14:textId="0AA52F63" w:rsidR="006B2FA0" w:rsidRPr="0035248F" w:rsidRDefault="006B2FA0" w:rsidP="007C7A75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Photo Editor </w:t>
            </w:r>
            <w:r w:rsidRPr="00D95EBB">
              <w:rPr>
                <w:i/>
                <w:iCs/>
              </w:rPr>
              <w:t xml:space="preserve">(Import photos from </w:t>
            </w:r>
            <w:r w:rsidR="00D95EBB" w:rsidRPr="00D95EBB">
              <w:rPr>
                <w:i/>
                <w:iCs/>
              </w:rPr>
              <w:t>Camera/Gallery and Edit them with custom filters</w:t>
            </w:r>
            <w:r w:rsidR="004D5B48">
              <w:rPr>
                <w:i/>
                <w:iCs/>
              </w:rPr>
              <w:t xml:space="preserve"> and </w:t>
            </w:r>
            <w:r w:rsidR="00F867CE">
              <w:rPr>
                <w:i/>
                <w:iCs/>
              </w:rPr>
              <w:t xml:space="preserve">apply </w:t>
            </w:r>
            <w:r w:rsidR="004D5B48">
              <w:rPr>
                <w:i/>
                <w:iCs/>
              </w:rPr>
              <w:t>Style Transfer</w:t>
            </w:r>
            <w:r w:rsidR="00D95EBB" w:rsidRPr="00D95EBB">
              <w:rPr>
                <w:i/>
                <w:iCs/>
              </w:rPr>
              <w:t>)</w:t>
            </w:r>
          </w:p>
          <w:p w14:paraId="1FD0F3AC" w14:textId="4BC512B5" w:rsidR="0035248F" w:rsidRDefault="003E24C4" w:rsidP="0035248F">
            <w:r>
              <w:t xml:space="preserve">My experiences </w:t>
            </w:r>
            <w:r w:rsidR="00FD3AFD">
              <w:t>would be</w:t>
            </w:r>
            <w:r>
              <w:t xml:space="preserve"> best reflected by </w:t>
            </w:r>
            <w:r w:rsidR="0044723C">
              <w:t xml:space="preserve">my </w:t>
            </w:r>
            <w:r>
              <w:t>work on Github</w:t>
            </w:r>
          </w:p>
          <w:p w14:paraId="7F48B83A" w14:textId="5C302B57" w:rsidR="0057598D" w:rsidRDefault="0057598D" w:rsidP="0057598D">
            <w:pPr>
              <w:pStyle w:val="ListParagraph"/>
              <w:numPr>
                <w:ilvl w:val="0"/>
                <w:numId w:val="15"/>
              </w:numPr>
            </w:pPr>
            <w:r>
              <w:t>Github Profile</w:t>
            </w:r>
            <w:r w:rsidR="008A2369">
              <w:t xml:space="preserve"> (</w:t>
            </w:r>
            <w:hyperlink r:id="rId12" w:history="1">
              <w:r w:rsidR="00A73F05" w:rsidRPr="00E95E30">
                <w:rPr>
                  <w:rStyle w:val="Hyperlink"/>
                </w:rPr>
                <w:t>https://github.com/wakaztahir/</w:t>
              </w:r>
            </w:hyperlink>
            <w:r w:rsidR="008A2369">
              <w:t>)</w:t>
            </w:r>
          </w:p>
          <w:p w14:paraId="122973B3" w14:textId="2A4CD173" w:rsidR="00A73F05" w:rsidRDefault="00A73F05" w:rsidP="00A73F05">
            <w:pPr>
              <w:pStyle w:val="Heading1"/>
            </w:pPr>
            <w:r>
              <w:t>Skills And Abilities</w:t>
            </w:r>
          </w:p>
          <w:p w14:paraId="4FAE1FD3" w14:textId="09793E9E" w:rsidR="00A73F05" w:rsidRPr="0035248F" w:rsidRDefault="0060618D" w:rsidP="00A73F05">
            <w:r>
              <w:t xml:space="preserve">Android – </w:t>
            </w:r>
            <w:r w:rsidR="00436AEE">
              <w:t xml:space="preserve">Kotlin, </w:t>
            </w:r>
            <w:r w:rsidR="005F3229">
              <w:t>Dagger/Hilt, Room/SQL Delight,</w:t>
            </w:r>
            <w:r w:rsidR="00267124">
              <w:t xml:space="preserve"> MVVM, </w:t>
            </w:r>
            <w:r w:rsidR="0057337A">
              <w:t xml:space="preserve">Kotlin </w:t>
            </w:r>
            <w:r w:rsidR="00267124">
              <w:t xml:space="preserve">Multiplatform, </w:t>
            </w:r>
            <w:r w:rsidR="0057337A">
              <w:t>Jetpack Compose, Retrofit/</w:t>
            </w:r>
            <w:r w:rsidR="005F207C">
              <w:t>Ktor,</w:t>
            </w:r>
            <w:r w:rsidR="00062033">
              <w:t xml:space="preserve"> Material Design</w:t>
            </w:r>
          </w:p>
          <w:p w14:paraId="0D38866C" w14:textId="441C1C09" w:rsidR="009A6D42" w:rsidRPr="009A6D42" w:rsidRDefault="00647A4B" w:rsidP="003B02B4">
            <w:pPr>
              <w:pStyle w:val="Heading1"/>
            </w:pPr>
            <w:r w:rsidRPr="000F7D04">
              <w:t>Education</w:t>
            </w:r>
          </w:p>
          <w:p w14:paraId="1E56F03F" w14:textId="4DDA46D9" w:rsidR="00647A4B" w:rsidRPr="00F51250" w:rsidRDefault="0093632F" w:rsidP="00F51250">
            <w:pPr>
              <w:pStyle w:val="Heading2"/>
            </w:pPr>
            <w:r>
              <w:t>Superior College</w:t>
            </w:r>
            <w:r w:rsidR="00647A4B" w:rsidRPr="00F51250">
              <w:t xml:space="preserve">, </w:t>
            </w:r>
            <w:r>
              <w:t>Sargodha, Pakistan</w:t>
            </w:r>
          </w:p>
          <w:p w14:paraId="084B6141" w14:textId="0B72A350" w:rsidR="00647A4B" w:rsidRDefault="00D23CF2" w:rsidP="00F51250">
            <w:pPr>
              <w:pStyle w:val="ListBullet"/>
            </w:pPr>
            <w:r>
              <w:t>FSC P</w:t>
            </w:r>
            <w:r w:rsidR="0093632F">
              <w:t>re-</w:t>
            </w:r>
            <w:r>
              <w:t>E</w:t>
            </w:r>
            <w:r w:rsidR="0093632F">
              <w:t>ngineering from superior college Sargodha in Pakistan.</w:t>
            </w:r>
          </w:p>
          <w:p w14:paraId="3D4EBE69" w14:textId="6053D453" w:rsidR="003B02B4" w:rsidRDefault="003B02B4" w:rsidP="003B02B4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University of Sargodha, Pakistan</w:t>
            </w:r>
            <w:r w:rsidR="00121820">
              <w:rPr>
                <w:b/>
                <w:bCs/>
              </w:rPr>
              <w:t xml:space="preserve"> </w:t>
            </w:r>
            <w:r w:rsidR="00121820" w:rsidRPr="00121820">
              <w:rPr>
                <w:i/>
                <w:iCs/>
              </w:rPr>
              <w:t>(2 years</w:t>
            </w:r>
            <w:r w:rsidR="007619D6">
              <w:rPr>
                <w:i/>
                <w:iCs/>
              </w:rPr>
              <w:t xml:space="preserve"> – dropped out</w:t>
            </w:r>
            <w:r w:rsidR="00121820" w:rsidRPr="00121820">
              <w:rPr>
                <w:i/>
                <w:iCs/>
              </w:rPr>
              <w:t>)</w:t>
            </w:r>
          </w:p>
          <w:p w14:paraId="79CBF3D5" w14:textId="5E4EDCB9" w:rsidR="00524857" w:rsidRPr="0058382B" w:rsidRDefault="0058382B" w:rsidP="0058382B">
            <w:pPr>
              <w:pStyle w:val="ListBullet"/>
              <w:numPr>
                <w:ilvl w:val="0"/>
                <w:numId w:val="14"/>
              </w:numPr>
              <w:rPr>
                <w:b/>
                <w:bCs/>
              </w:rPr>
            </w:pPr>
            <w:r>
              <w:t xml:space="preserve">Computer Science </w:t>
            </w:r>
            <w:r w:rsidR="00624FC8">
              <w:t xml:space="preserve">from University of Sargodha but dropped out after 2 years because of health issues and some other </w:t>
            </w:r>
            <w:r w:rsidR="00795408">
              <w:t>problems</w:t>
            </w:r>
            <w:r w:rsidR="00624FC8">
              <w:t>.</w:t>
            </w:r>
          </w:p>
          <w:p w14:paraId="4EDEAF36" w14:textId="77777777" w:rsidR="00647A4B" w:rsidRPr="000F7D04" w:rsidRDefault="00647A4B" w:rsidP="00C4452C">
            <w:pPr>
              <w:pStyle w:val="Heading1"/>
            </w:pPr>
            <w:r w:rsidRPr="000F7D04">
              <w:t>Communication</w:t>
            </w:r>
          </w:p>
          <w:p w14:paraId="51FECFC4" w14:textId="4AD8D773" w:rsidR="00647A4B" w:rsidRPr="00590471" w:rsidRDefault="0097492D" w:rsidP="00AC1BC3">
            <w:r>
              <w:t xml:space="preserve">I am good at communicating </w:t>
            </w:r>
            <w:r w:rsidR="00165C47">
              <w:t xml:space="preserve">and working </w:t>
            </w:r>
            <w:r>
              <w:t xml:space="preserve">with other people. </w:t>
            </w:r>
            <w:r w:rsidR="00165C47">
              <w:t>I try to do my best</w:t>
            </w:r>
            <w:r w:rsidR="008B4FAE">
              <w:t xml:space="preserve">, to learn </w:t>
            </w:r>
            <w:r w:rsidR="00E156C9">
              <w:t xml:space="preserve">things that I am not good </w:t>
            </w:r>
            <w:r w:rsidR="004F5EEF">
              <w:t>at,</w:t>
            </w:r>
            <w:r w:rsidR="00E156C9">
              <w:t xml:space="preserve"> to become better. </w:t>
            </w:r>
            <w:r w:rsidR="009416C0">
              <w:t>I love to help other people</w:t>
            </w:r>
            <w:r w:rsidR="00A72DE5">
              <w:t xml:space="preserve"> and work as a team.</w:t>
            </w:r>
          </w:p>
        </w:tc>
      </w:tr>
      <w:tr w:rsidR="00F51250" w14:paraId="38392D41" w14:textId="77777777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2DAAC016" w14:textId="77777777" w:rsidR="00F51250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0A97CB03" w14:textId="77777777"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7C53DC59" w14:textId="77777777"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14:paraId="2A07EEAB" w14:textId="77777777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14:paraId="0489F840" w14:textId="77777777" w:rsidR="00071E84" w:rsidRPr="00222466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4E48197F" wp14:editId="3F06FBD9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675CA442" w14:textId="77777777" w:rsidR="00507A77" w:rsidRDefault="00507A77" w:rsidP="00071E84">
            <w:pPr>
              <w:pStyle w:val="Information"/>
              <w:rPr>
                <w:color w:val="0D0D0D" w:themeColor="text1" w:themeTint="F2"/>
              </w:rPr>
            </w:pPr>
          </w:p>
          <w:p w14:paraId="33CF0095" w14:textId="2184311B" w:rsidR="00071E84" w:rsidRPr="002E7DEC" w:rsidRDefault="00C812E7" w:rsidP="00071E84">
            <w:pPr>
              <w:pStyle w:val="Information"/>
              <w:rPr>
                <w:color w:val="0D0D0D" w:themeColor="text1" w:themeTint="F2"/>
              </w:rPr>
            </w:pPr>
            <w:r w:rsidRPr="00C812E7">
              <w:rPr>
                <w:color w:val="0D0D0D" w:themeColor="text1" w:themeTint="F2"/>
              </w:rPr>
              <w:t>Manchester</w:t>
            </w:r>
            <w:r w:rsidR="002E7DEC">
              <w:rPr>
                <w:color w:val="0D0D0D" w:themeColor="text1" w:themeTint="F2"/>
              </w:rPr>
              <w:t xml:space="preserve">, </w:t>
            </w:r>
            <w:r w:rsidRPr="00C812E7">
              <w:rPr>
                <w:color w:val="0D0D0D" w:themeColor="text1" w:themeTint="F2"/>
              </w:rPr>
              <w:t>United Kingdom</w:t>
            </w:r>
          </w:p>
        </w:tc>
        <w:tc>
          <w:tcPr>
            <w:tcW w:w="1062" w:type="dxa"/>
            <w:vMerge/>
          </w:tcPr>
          <w:p w14:paraId="275622F5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E87C7C7" w14:textId="77777777" w:rsidR="00071E84" w:rsidRDefault="00071E84" w:rsidP="005801E5">
            <w:pPr>
              <w:pStyle w:val="Heading1"/>
            </w:pPr>
          </w:p>
        </w:tc>
      </w:tr>
      <w:tr w:rsidR="00647A4B" w14:paraId="5D84AEC2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0D5BD3A4" w14:textId="77777777"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14:paraId="16D2F2ED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5BE385A" w14:textId="77777777" w:rsidR="00647A4B" w:rsidRDefault="00647A4B" w:rsidP="005801E5">
            <w:pPr>
              <w:pStyle w:val="Heading1"/>
            </w:pPr>
          </w:p>
        </w:tc>
      </w:tr>
      <w:tr w:rsidR="00071E84" w14:paraId="24AEEE8F" w14:textId="77777777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14:paraId="46312F0E" w14:textId="2A875007" w:rsidR="00071E84" w:rsidRPr="00222466" w:rsidRDefault="00C812E7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2415E167" wp14:editId="7675037B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530DB62" w14:textId="77777777" w:rsidR="002E7DEC" w:rsidRDefault="002E7DEC" w:rsidP="00222466">
            <w:pPr>
              <w:pStyle w:val="Information"/>
              <w:rPr>
                <w:color w:val="0D0D0D" w:themeColor="text1" w:themeTint="F2"/>
              </w:rPr>
            </w:pPr>
          </w:p>
          <w:p w14:paraId="67E6F91C" w14:textId="0794DEB8" w:rsidR="00071E84" w:rsidRPr="00C812E7" w:rsidRDefault="00C812E7" w:rsidP="00222466">
            <w:pPr>
              <w:pStyle w:val="Information"/>
              <w:rPr>
                <w:color w:val="0D0D0D" w:themeColor="text1" w:themeTint="F2"/>
              </w:rPr>
            </w:pPr>
            <w:r w:rsidRPr="00C812E7">
              <w:rPr>
                <w:color w:val="0D0D0D" w:themeColor="text1" w:themeTint="F2"/>
              </w:rPr>
              <w:t>wakaztahir@gmail.com</w:t>
            </w:r>
          </w:p>
        </w:tc>
        <w:tc>
          <w:tcPr>
            <w:tcW w:w="1062" w:type="dxa"/>
            <w:vMerge/>
          </w:tcPr>
          <w:p w14:paraId="22EF9CE3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D6271A7" w14:textId="77777777" w:rsidR="00071E84" w:rsidRDefault="00071E84" w:rsidP="005801E5">
            <w:pPr>
              <w:pStyle w:val="Heading1"/>
            </w:pPr>
          </w:p>
        </w:tc>
      </w:tr>
      <w:tr w:rsidR="00647A4B" w14:paraId="72BF4AFE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6602A416" w14:textId="77777777"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14:paraId="0E5DCC6B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F77D1FA" w14:textId="77777777" w:rsidR="00647A4B" w:rsidRDefault="00647A4B" w:rsidP="005801E5">
            <w:pPr>
              <w:pStyle w:val="Heading1"/>
            </w:pPr>
          </w:p>
        </w:tc>
      </w:tr>
      <w:tr w:rsidR="00071E84" w14:paraId="32A8ABCF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2FACF70C" w14:textId="6DBFADB4" w:rsidR="00071E84" w:rsidRPr="00222466" w:rsidRDefault="00C812E7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6D77B944" wp14:editId="250B4EAE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3731C9D9" w14:textId="77777777" w:rsidR="00C812E7" w:rsidRDefault="00C812E7" w:rsidP="00C812E7">
            <w:pPr>
              <w:pStyle w:val="Information"/>
              <w:rPr>
                <w:color w:val="0D0D0D" w:themeColor="text1" w:themeTint="F2"/>
              </w:rPr>
            </w:pPr>
          </w:p>
          <w:p w14:paraId="198E5C1B" w14:textId="25111D2E" w:rsidR="00071E84" w:rsidRPr="00C812E7" w:rsidRDefault="00AF69DB" w:rsidP="00C812E7">
            <w:pPr>
              <w:pStyle w:val="Information"/>
              <w:rPr>
                <w:color w:val="0D0D0D" w:themeColor="text1" w:themeTint="F2"/>
              </w:rPr>
            </w:pPr>
            <w:hyperlink r:id="rId19" w:history="1">
              <w:r w:rsidR="00C812E7" w:rsidRPr="00AF69DB">
                <w:rPr>
                  <w:rStyle w:val="Hyperlink"/>
                  <w:color w:val="0078D0" w:themeColor="hyperlink" w:themeTint="F2"/>
                </w:rPr>
                <w:t>https://wakaztahir.</w:t>
              </w:r>
              <w:r w:rsidR="00C812E7" w:rsidRPr="00AF69DB">
                <w:rPr>
                  <w:rStyle w:val="Hyperlink"/>
                  <w:color w:val="0078D0" w:themeColor="hyperlink" w:themeTint="F2"/>
                </w:rPr>
                <w:t>g</w:t>
              </w:r>
              <w:r w:rsidR="00C812E7" w:rsidRPr="00AF69DB">
                <w:rPr>
                  <w:rStyle w:val="Hyperlink"/>
                  <w:color w:val="0078D0" w:themeColor="hyperlink" w:themeTint="F2"/>
                </w:rPr>
                <w:t>ithub.io</w:t>
              </w:r>
              <w:r w:rsidR="00507A77" w:rsidRPr="00AF69DB">
                <w:rPr>
                  <w:rStyle w:val="Hyperlink"/>
                  <w:color w:val="0078D0" w:themeColor="hyperlink" w:themeTint="F2"/>
                </w:rPr>
                <w:t>/</w:t>
              </w:r>
            </w:hyperlink>
          </w:p>
        </w:tc>
        <w:tc>
          <w:tcPr>
            <w:tcW w:w="1062" w:type="dxa"/>
            <w:vMerge/>
          </w:tcPr>
          <w:p w14:paraId="05703BFF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DBA645A" w14:textId="77777777" w:rsidR="00071E84" w:rsidRDefault="00071E84" w:rsidP="005801E5">
            <w:pPr>
              <w:pStyle w:val="Heading1"/>
            </w:pPr>
          </w:p>
        </w:tc>
      </w:tr>
      <w:tr w:rsidR="00647A4B" w14:paraId="36F2F4D2" w14:textId="77777777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0BD3F93F" w14:textId="6E5D34B0" w:rsidR="002E7DEC" w:rsidRDefault="002E7DEC" w:rsidP="00071E84">
            <w:pPr>
              <w:pStyle w:val="NoSpacing"/>
            </w:pPr>
          </w:p>
        </w:tc>
        <w:tc>
          <w:tcPr>
            <w:tcW w:w="1062" w:type="dxa"/>
            <w:vMerge/>
          </w:tcPr>
          <w:p w14:paraId="5E0D9F94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BAFEBB9" w14:textId="77777777" w:rsidR="00647A4B" w:rsidRDefault="00647A4B" w:rsidP="005801E5">
            <w:pPr>
              <w:pStyle w:val="Heading1"/>
            </w:pPr>
          </w:p>
        </w:tc>
      </w:tr>
      <w:tr w:rsidR="00071E84" w14:paraId="2CF685A7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21A6E340" w14:textId="10D5539F" w:rsidR="00071E84" w:rsidRPr="00222466" w:rsidRDefault="00071E84" w:rsidP="00222466">
            <w:pPr>
              <w:pStyle w:val="Information"/>
            </w:pPr>
          </w:p>
        </w:tc>
        <w:tc>
          <w:tcPr>
            <w:tcW w:w="2947" w:type="dxa"/>
            <w:vAlign w:val="center"/>
          </w:tcPr>
          <w:p w14:paraId="1A68C241" w14:textId="4C052112" w:rsidR="00071E84" w:rsidRPr="00222466" w:rsidRDefault="00071E84" w:rsidP="00222466">
            <w:pPr>
              <w:pStyle w:val="Information"/>
            </w:pPr>
          </w:p>
        </w:tc>
        <w:tc>
          <w:tcPr>
            <w:tcW w:w="1062" w:type="dxa"/>
            <w:vMerge/>
          </w:tcPr>
          <w:p w14:paraId="3FF0ED56" w14:textId="77777777"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8CDDF26" w14:textId="77777777" w:rsidR="00071E84" w:rsidRDefault="00071E84" w:rsidP="005801E5">
            <w:pPr>
              <w:pStyle w:val="Heading1"/>
            </w:pPr>
          </w:p>
        </w:tc>
      </w:tr>
      <w:tr w:rsidR="00647A4B" w14:paraId="7795D2FC" w14:textId="77777777" w:rsidTr="009C2E65">
        <w:trPr>
          <w:trHeight w:val="2448"/>
          <w:jc w:val="center"/>
        </w:trPr>
        <w:tc>
          <w:tcPr>
            <w:tcW w:w="3798" w:type="dxa"/>
            <w:gridSpan w:val="2"/>
          </w:tcPr>
          <w:p w14:paraId="08723123" w14:textId="77777777" w:rsidR="00647A4B" w:rsidRPr="00C812E7" w:rsidRDefault="007443A0" w:rsidP="007443A0">
            <w:pPr>
              <w:pStyle w:val="Heading3"/>
              <w:rPr>
                <w:color w:val="0D0D0D" w:themeColor="text1" w:themeTint="F2"/>
              </w:rPr>
            </w:pPr>
            <w:r w:rsidRPr="00C812E7">
              <w:rPr>
                <w:color w:val="0D0D0D" w:themeColor="text1" w:themeTint="F2"/>
              </w:rPr>
              <w:t>Objective</w:t>
            </w:r>
          </w:p>
          <w:p w14:paraId="1FD3BA8C" w14:textId="18696A29" w:rsidR="00574C17" w:rsidRPr="00A619FF" w:rsidRDefault="00E53A3B" w:rsidP="00534242">
            <w:pPr>
              <w:pStyle w:val="Information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I started coding at a young age, I developed simple websites with </w:t>
            </w:r>
            <w:r w:rsidR="006762CE">
              <w:rPr>
                <w:color w:val="0D0D0D" w:themeColor="text1" w:themeTint="F2"/>
              </w:rPr>
              <w:t>JS and I loved it and then</w:t>
            </w:r>
            <w:r w:rsidR="00336D71" w:rsidRPr="00336D71">
              <w:rPr>
                <w:color w:val="0D0D0D" w:themeColor="text1" w:themeTint="F2"/>
              </w:rPr>
              <w:t xml:space="preserve"> </w:t>
            </w:r>
            <w:r w:rsidR="00782DB3">
              <w:rPr>
                <w:color w:val="0D0D0D" w:themeColor="text1" w:themeTint="F2"/>
              </w:rPr>
              <w:t>started App Development</w:t>
            </w:r>
            <w:r w:rsidR="00706E34">
              <w:rPr>
                <w:color w:val="0D0D0D" w:themeColor="text1" w:themeTint="F2"/>
              </w:rPr>
              <w:t xml:space="preserve"> in ~2018</w:t>
            </w:r>
            <w:r w:rsidR="00534242">
              <w:rPr>
                <w:color w:val="0D0D0D" w:themeColor="text1" w:themeTint="F2"/>
              </w:rPr>
              <w:t xml:space="preserve"> And I </w:t>
            </w:r>
            <w:r w:rsidR="00574C17">
              <w:rPr>
                <w:color w:val="0D0D0D" w:themeColor="text1" w:themeTint="F2"/>
              </w:rPr>
              <w:t>was</w:t>
            </w:r>
            <w:r w:rsidR="00534242">
              <w:rPr>
                <w:color w:val="0D0D0D" w:themeColor="text1" w:themeTint="F2"/>
              </w:rPr>
              <w:t xml:space="preserve"> hooked. </w:t>
            </w:r>
            <w:r w:rsidR="00A619FF">
              <w:rPr>
                <w:color w:val="0D0D0D" w:themeColor="text1" w:themeTint="F2"/>
              </w:rPr>
              <w:t>I have been coding Android Apps ever since.</w:t>
            </w:r>
          </w:p>
        </w:tc>
        <w:tc>
          <w:tcPr>
            <w:tcW w:w="1062" w:type="dxa"/>
          </w:tcPr>
          <w:p w14:paraId="18A8547E" w14:textId="77777777" w:rsidR="00647A4B" w:rsidRDefault="00647A4B" w:rsidP="00222466"/>
        </w:tc>
        <w:tc>
          <w:tcPr>
            <w:tcW w:w="6137" w:type="dxa"/>
            <w:vMerge/>
          </w:tcPr>
          <w:p w14:paraId="0CBE3221" w14:textId="77777777" w:rsidR="00647A4B" w:rsidRDefault="00647A4B" w:rsidP="00222466"/>
        </w:tc>
      </w:tr>
    </w:tbl>
    <w:p w14:paraId="49CBF3D3" w14:textId="77777777" w:rsidR="007F5B63" w:rsidRPr="00CE1E3D" w:rsidRDefault="007F5B63" w:rsidP="00CE1E3D">
      <w:pPr>
        <w:pStyle w:val="BodyText"/>
      </w:pPr>
    </w:p>
    <w:sectPr w:rsidR="007F5B63" w:rsidRPr="00CE1E3D" w:rsidSect="00647A4B"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591C" w14:textId="77777777" w:rsidR="00C812E7" w:rsidRDefault="00C812E7" w:rsidP="00590471">
      <w:r>
        <w:separator/>
      </w:r>
    </w:p>
  </w:endnote>
  <w:endnote w:type="continuationSeparator" w:id="0">
    <w:p w14:paraId="3E601C17" w14:textId="77777777" w:rsidR="00C812E7" w:rsidRDefault="00C812E7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7DEA" w14:textId="77777777" w:rsidR="00C812E7" w:rsidRDefault="00C812E7" w:rsidP="00590471">
      <w:r>
        <w:separator/>
      </w:r>
    </w:p>
  </w:footnote>
  <w:footnote w:type="continuationSeparator" w:id="0">
    <w:p w14:paraId="343647A6" w14:textId="77777777" w:rsidR="00C812E7" w:rsidRDefault="00C812E7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0385BBA"/>
    <w:multiLevelType w:val="hybridMultilevel"/>
    <w:tmpl w:val="5C9C4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B7B94"/>
    <w:multiLevelType w:val="hybridMultilevel"/>
    <w:tmpl w:val="47B2E3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93001C"/>
    <w:multiLevelType w:val="hybridMultilevel"/>
    <w:tmpl w:val="AB28BF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8288D"/>
    <w:multiLevelType w:val="hybridMultilevel"/>
    <w:tmpl w:val="A89E2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022D9"/>
    <w:multiLevelType w:val="hybridMultilevel"/>
    <w:tmpl w:val="2D0A2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C609D"/>
    <w:multiLevelType w:val="hybridMultilevel"/>
    <w:tmpl w:val="492EF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900449">
    <w:abstractNumId w:val="5"/>
  </w:num>
  <w:num w:numId="2" w16cid:durableId="2052879606">
    <w:abstractNumId w:val="7"/>
  </w:num>
  <w:num w:numId="3" w16cid:durableId="1109664846">
    <w:abstractNumId w:val="4"/>
  </w:num>
  <w:num w:numId="4" w16cid:durableId="638152432">
    <w:abstractNumId w:val="4"/>
    <w:lvlOverride w:ilvl="0">
      <w:startOverride w:val="1"/>
    </w:lvlOverride>
  </w:num>
  <w:num w:numId="5" w16cid:durableId="662395228">
    <w:abstractNumId w:val="10"/>
  </w:num>
  <w:num w:numId="6" w16cid:durableId="1979340591">
    <w:abstractNumId w:val="3"/>
  </w:num>
  <w:num w:numId="7" w16cid:durableId="346906437">
    <w:abstractNumId w:val="2"/>
  </w:num>
  <w:num w:numId="8" w16cid:durableId="477114813">
    <w:abstractNumId w:val="1"/>
  </w:num>
  <w:num w:numId="9" w16cid:durableId="1765223611">
    <w:abstractNumId w:val="0"/>
  </w:num>
  <w:num w:numId="10" w16cid:durableId="1788625699">
    <w:abstractNumId w:val="12"/>
  </w:num>
  <w:num w:numId="11" w16cid:durableId="218904411">
    <w:abstractNumId w:val="11"/>
  </w:num>
  <w:num w:numId="12" w16cid:durableId="268006434">
    <w:abstractNumId w:val="6"/>
  </w:num>
  <w:num w:numId="13" w16cid:durableId="54932380">
    <w:abstractNumId w:val="9"/>
  </w:num>
  <w:num w:numId="14" w16cid:durableId="1343358879">
    <w:abstractNumId w:val="8"/>
  </w:num>
  <w:num w:numId="15" w16cid:durableId="17074411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E7"/>
    <w:rsid w:val="00060042"/>
    <w:rsid w:val="00062033"/>
    <w:rsid w:val="00071E84"/>
    <w:rsid w:val="000837E3"/>
    <w:rsid w:val="000924F2"/>
    <w:rsid w:val="000B37CD"/>
    <w:rsid w:val="000F56A6"/>
    <w:rsid w:val="000F7D04"/>
    <w:rsid w:val="0010341E"/>
    <w:rsid w:val="00121820"/>
    <w:rsid w:val="0013087F"/>
    <w:rsid w:val="00142F43"/>
    <w:rsid w:val="00150ABD"/>
    <w:rsid w:val="00154909"/>
    <w:rsid w:val="00165697"/>
    <w:rsid w:val="00165C47"/>
    <w:rsid w:val="00181983"/>
    <w:rsid w:val="00190D9C"/>
    <w:rsid w:val="001F5586"/>
    <w:rsid w:val="00222466"/>
    <w:rsid w:val="00223BDF"/>
    <w:rsid w:val="00267124"/>
    <w:rsid w:val="0027598C"/>
    <w:rsid w:val="002948D9"/>
    <w:rsid w:val="002D54EA"/>
    <w:rsid w:val="002D6C09"/>
    <w:rsid w:val="002E5E62"/>
    <w:rsid w:val="002E7DEC"/>
    <w:rsid w:val="00336D71"/>
    <w:rsid w:val="0035248F"/>
    <w:rsid w:val="003810B7"/>
    <w:rsid w:val="003911FB"/>
    <w:rsid w:val="003B02B4"/>
    <w:rsid w:val="003E24C4"/>
    <w:rsid w:val="00436AEE"/>
    <w:rsid w:val="0044723C"/>
    <w:rsid w:val="00472C27"/>
    <w:rsid w:val="0047764F"/>
    <w:rsid w:val="004779CF"/>
    <w:rsid w:val="004824A2"/>
    <w:rsid w:val="004B0EB0"/>
    <w:rsid w:val="004B4268"/>
    <w:rsid w:val="004C18B4"/>
    <w:rsid w:val="004D5B48"/>
    <w:rsid w:val="004E2561"/>
    <w:rsid w:val="004F5EEF"/>
    <w:rsid w:val="00507A77"/>
    <w:rsid w:val="00507E82"/>
    <w:rsid w:val="00524857"/>
    <w:rsid w:val="00534242"/>
    <w:rsid w:val="00555003"/>
    <w:rsid w:val="0057337A"/>
    <w:rsid w:val="00574C17"/>
    <w:rsid w:val="0057598D"/>
    <w:rsid w:val="005801E5"/>
    <w:rsid w:val="0058382B"/>
    <w:rsid w:val="00586671"/>
    <w:rsid w:val="00587DBA"/>
    <w:rsid w:val="00590471"/>
    <w:rsid w:val="005B2CAC"/>
    <w:rsid w:val="005D01FA"/>
    <w:rsid w:val="005F207C"/>
    <w:rsid w:val="005F3229"/>
    <w:rsid w:val="005F3579"/>
    <w:rsid w:val="0060618D"/>
    <w:rsid w:val="00624FC8"/>
    <w:rsid w:val="00647A4B"/>
    <w:rsid w:val="00672059"/>
    <w:rsid w:val="006762CE"/>
    <w:rsid w:val="006B2FA0"/>
    <w:rsid w:val="00704EFA"/>
    <w:rsid w:val="00706E34"/>
    <w:rsid w:val="00716927"/>
    <w:rsid w:val="00735D93"/>
    <w:rsid w:val="007443A0"/>
    <w:rsid w:val="007619D6"/>
    <w:rsid w:val="007703AC"/>
    <w:rsid w:val="00782DB3"/>
    <w:rsid w:val="00795408"/>
    <w:rsid w:val="007C5CB1"/>
    <w:rsid w:val="007C7A75"/>
    <w:rsid w:val="007F54A0"/>
    <w:rsid w:val="007F5B63"/>
    <w:rsid w:val="00846CB9"/>
    <w:rsid w:val="008472E9"/>
    <w:rsid w:val="00857186"/>
    <w:rsid w:val="008A2369"/>
    <w:rsid w:val="008B4FAE"/>
    <w:rsid w:val="008C2CFC"/>
    <w:rsid w:val="008C6BF2"/>
    <w:rsid w:val="008D5984"/>
    <w:rsid w:val="008D7852"/>
    <w:rsid w:val="008F6E2E"/>
    <w:rsid w:val="009244E2"/>
    <w:rsid w:val="0093632F"/>
    <w:rsid w:val="009416C0"/>
    <w:rsid w:val="0097492D"/>
    <w:rsid w:val="009A6D42"/>
    <w:rsid w:val="009C2E65"/>
    <w:rsid w:val="009E6BAA"/>
    <w:rsid w:val="00A27A57"/>
    <w:rsid w:val="00A30A5E"/>
    <w:rsid w:val="00A35586"/>
    <w:rsid w:val="00A619FF"/>
    <w:rsid w:val="00A72DE5"/>
    <w:rsid w:val="00A73F05"/>
    <w:rsid w:val="00AC1BC3"/>
    <w:rsid w:val="00AD5898"/>
    <w:rsid w:val="00AF69DB"/>
    <w:rsid w:val="00B11C11"/>
    <w:rsid w:val="00B6466C"/>
    <w:rsid w:val="00B72550"/>
    <w:rsid w:val="00BA2199"/>
    <w:rsid w:val="00BB3BD9"/>
    <w:rsid w:val="00BD2A83"/>
    <w:rsid w:val="00BF4D49"/>
    <w:rsid w:val="00C4452C"/>
    <w:rsid w:val="00C812E7"/>
    <w:rsid w:val="00C95C1F"/>
    <w:rsid w:val="00CE1E3D"/>
    <w:rsid w:val="00D23CF2"/>
    <w:rsid w:val="00D6557B"/>
    <w:rsid w:val="00D9042E"/>
    <w:rsid w:val="00D95EBB"/>
    <w:rsid w:val="00DF2F8A"/>
    <w:rsid w:val="00E156C9"/>
    <w:rsid w:val="00E15EE6"/>
    <w:rsid w:val="00E53A3B"/>
    <w:rsid w:val="00E62018"/>
    <w:rsid w:val="00E67C52"/>
    <w:rsid w:val="00E90A60"/>
    <w:rsid w:val="00EB3C50"/>
    <w:rsid w:val="00EB7708"/>
    <w:rsid w:val="00EE4C27"/>
    <w:rsid w:val="00EE7E09"/>
    <w:rsid w:val="00EF6606"/>
    <w:rsid w:val="00F0223C"/>
    <w:rsid w:val="00F3077E"/>
    <w:rsid w:val="00F51250"/>
    <w:rsid w:val="00F867CE"/>
    <w:rsid w:val="00FA37E0"/>
    <w:rsid w:val="00FA6AE1"/>
    <w:rsid w:val="00FD3AFD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1C6A2F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A73F05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A73F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7C52"/>
    <w:rPr>
      <w:color w:val="FF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wakaztahir/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jpg"/><Relationship Id="rId19" Type="http://schemas.openxmlformats.org/officeDocument/2006/relationships/hyperlink" Target="https://wakaztahir.github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kaztahir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resume.dotx</Template>
  <TotalTime>0</TotalTime>
  <Pages>1</Pages>
  <Words>255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2022-06-06T18:40:00Z</dcterms:created>
  <dcterms:modified xsi:type="dcterms:W3CDTF">2022-06-06T19:41:00Z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